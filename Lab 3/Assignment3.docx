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EC" w:rsidRDefault="00BE2016">
      <w:r>
        <w:rPr>
          <w:noProof/>
          <w:lang w:eastAsia="nl-NL"/>
        </w:rPr>
        <w:drawing>
          <wp:inline distT="0" distB="0" distL="0" distR="0" wp14:anchorId="277AF53D" wp14:editId="58481B3F">
            <wp:extent cx="8991600" cy="54099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7898" cy="54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16" w:rsidRDefault="00BE2016"/>
    <w:p w:rsidR="00BE2016" w:rsidRDefault="00BE2016">
      <w:r>
        <w:rPr>
          <w:noProof/>
          <w:lang w:eastAsia="nl-NL"/>
        </w:rPr>
        <w:lastRenderedPageBreak/>
        <w:drawing>
          <wp:inline distT="0" distB="0" distL="0" distR="0" wp14:anchorId="6DC5A530" wp14:editId="3970C87B">
            <wp:extent cx="8892540" cy="5212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16" w:rsidRDefault="00BE2016"/>
    <w:p w:rsidR="00BE2016" w:rsidRDefault="00BE2016">
      <w:r>
        <w:rPr>
          <w:noProof/>
          <w:lang w:eastAsia="nl-NL"/>
        </w:rPr>
        <w:lastRenderedPageBreak/>
        <w:drawing>
          <wp:inline distT="0" distB="0" distL="0" distR="0" wp14:anchorId="381A2729" wp14:editId="13895460">
            <wp:extent cx="8892540" cy="46278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16" w:rsidRDefault="00BE2016"/>
    <w:p w:rsidR="00BE2016" w:rsidRDefault="00BE2016"/>
    <w:p w:rsidR="00BE2016" w:rsidRDefault="00BE2016"/>
    <w:p w:rsidR="00BE2016" w:rsidRDefault="00BE2016">
      <w:r>
        <w:rPr>
          <w:noProof/>
          <w:lang w:eastAsia="nl-NL"/>
        </w:rPr>
        <w:lastRenderedPageBreak/>
        <w:drawing>
          <wp:inline distT="0" distB="0" distL="0" distR="0" wp14:anchorId="1BB56A2A" wp14:editId="6A0E807D">
            <wp:extent cx="8892540" cy="17849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016" w:rsidSect="00BE20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16"/>
    <w:rsid w:val="00432D44"/>
    <w:rsid w:val="00BE2016"/>
    <w:rsid w:val="00C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3273"/>
  <w15:chartTrackingRefBased/>
  <w15:docId w15:val="{7D7B3057-0822-4BA2-B696-95BB9417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C1896DD9.dotm</Template>
  <TotalTime>170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F.J. Simanjuntak</dc:creator>
  <cp:keywords/>
  <dc:description/>
  <cp:lastModifiedBy>F.J. Simanjuntak</cp:lastModifiedBy>
  <cp:revision>1</cp:revision>
  <dcterms:created xsi:type="dcterms:W3CDTF">2017-12-08T10:11:00Z</dcterms:created>
  <dcterms:modified xsi:type="dcterms:W3CDTF">2017-12-08T13:01:00Z</dcterms:modified>
</cp:coreProperties>
</file>